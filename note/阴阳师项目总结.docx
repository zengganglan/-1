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阴阳师项目总结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遇到问题：1晴明人物</w:t>
      </w:r>
      <w:bookmarkStart w:id="0" w:name="_GoBack"/>
      <w:bookmarkEnd w:id="0"/>
      <w:r>
        <w:rPr>
          <w:rFonts w:hint="eastAsia"/>
          <w:lang w:val="en-US" w:eastAsia="zh-CN"/>
        </w:rPr>
        <w:t>===轮播图用原生js写出现无缝衔接不上，从根据按钮最后一页直接退回到第一页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清楚浮动出现问题：可视窗口里面有个大盒子，想让他们在小盒子浮动一排显示，但是会塌陷下来，解决方式，给大盒子一个足够宽的宽度，让他能装下所有子元素，然后给可视窗口一个溢出隐藏解决了这个问题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eastAsia"/>
          <w:lang w:val="en-US" w:eastAsia="zh-CN"/>
        </w:rPr>
        <w:t>鼠标悬浮在图片放大离开缩小，查cs.用了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.jx1 .jx11:hover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7"/>
          <w:szCs w:val="27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color w:val="D4D4D4"/>
          <w:sz w:val="27"/>
          <w:szCs w:val="27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留言板设计：用户输入获取内容自动添加留言内容但是获取不到用户名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做新闻资讯栏鼠标滑过背景图片从右边滑过来，同时标题背景图片消失，变成白色切换不过来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用select/option做页码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4063"/>
    <w:multiLevelType w:val="singleLevel"/>
    <w:tmpl w:val="1702406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A5990"/>
    <w:rsid w:val="389A5990"/>
    <w:rsid w:val="437360D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2018-08-10T18:38:00Z</dcterms:created>
  <dc:creator>Administrator</dc:creator>
  <cp:lastModifiedBy>Administrator</cp:lastModifiedBy>
  <dcterms:modified xsi:type="dcterms:W3CDTF">2018-08-10T19:00:41Z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