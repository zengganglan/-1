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0" w:firstLineChars="900"/>
        <w:rPr>
          <w:rFonts w:hint="eastAsia"/>
          <w:color w:val="0000FF"/>
          <w:sz w:val="40"/>
          <w:szCs w:val="48"/>
          <w:lang w:val="en-US" w:eastAsia="zh-CN"/>
        </w:rPr>
      </w:pPr>
      <w:r>
        <w:rPr>
          <w:rFonts w:hint="eastAsia"/>
          <w:color w:val="0000FF"/>
          <w:sz w:val="40"/>
          <w:szCs w:val="48"/>
          <w:lang w:val="en-US" w:eastAsia="zh-CN"/>
        </w:rPr>
        <w:t>Node.js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outlineLvl w:val="9"/>
        <w:rPr>
          <w:sz w:val="11"/>
          <w:szCs w:val="15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N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ode.js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 xml:space="preserve">是 Javascript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在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服务器端运行环境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==相对于后台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textAlignment w:val="auto"/>
        <w:outlineLvl w:val="9"/>
        <w:rPr>
          <w:sz w:val="15"/>
          <w:szCs w:val="15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</w:rPr>
        <w:t>浏览器中的 js 组成部分：ECMAScript 核心 + DOM + BOM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</w:rPr>
        <w:t>Node中的 js 组成部分： ECMAScript 核心 + 全局成员 + 核心API成员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5"/>
          <w:szCs w:val="15"/>
          <w:lang w:val="en-US" w:eastAsia="zh-CN"/>
        </w:rPr>
        <w:t>,====&gt;异步单线程</w:t>
      </w:r>
      <w:r>
        <w:rPr>
          <w:rFonts w:hint="eastAsia" w:eastAsia="宋体"/>
          <w:lang w:val="en-US" w:eastAsia="zh-CN"/>
        </w:rPr>
        <w:t>非堵塞I/O--kfc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打开终端三种方式/window+r+cmd   所在文件夹输入cmd    shift+右键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ode -v:表示查找应用程序为node的文件通过终端启动软件并且对其操作，先在当前目录找再去path环境变量找：高级设置查看</w:t>
      </w: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path环境变量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，可以删除和增加环境变量。从新查找要重新启动cmd查找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执行桌面上js文件： 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ode ./文件名 上箭头执行上一次命令。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ab快速补全路径。cls清空终端。 cd切换文件夹目录，cd ../ =退出在进入另一个 。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trl+~==》调出终端返回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当前文件的所在目录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ode.js环境中有两种方式可以允许js代码：</w:t>
      </w: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1node命令调出js文件：</w:t>
      </w:r>
      <w:r>
        <w:rPr>
          <w:rFonts w:hint="eastAsia" w:ascii="Open Sans" w:hAnsi="Open Sans" w:eastAsia="宋体" w:cs="Open Sans"/>
          <w:b w:val="0"/>
          <w:i w:val="0"/>
          <w:color w:val="0000FF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ode ./文件名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2REPL环境直接执行  ctrl+c 退出环境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0000FF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et语法解决var带来的变量提升问题，和{}提供了一个块级作用域（原生js函数产生块级作用域 里面的var变量外面访问不到），解决了变量污染问题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var 在for循环遍历只能执行最后一次结果==可以使用闭包匿名函数解决。每循环一次就开辟一次空间，当触发事件就可以正确执行。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et在for循环每一次就相当于函数开辟一次空间，把变量存在里面  for switch if while...等语句都都可。对象可以。不存在设置变量的问题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onst:定义常量，</w:t>
      </w: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最大特性不能重新赋值，而且跟let一样只能先定义在使用，否则报错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。其他和let也相似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B9BD5" w:themeColor="accen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声明对象时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重新改变对象的属性：如果声明多个变量把他们写成对象。</w:t>
      </w:r>
      <w:r>
        <w:rPr>
          <w:rFonts w:hint="eastAsia" w:ascii="Open Sans" w:hAnsi="Open Sans" w:eastAsia="宋体" w:cs="Open Sans"/>
          <w:b w:val="0"/>
          <w:i w:val="0"/>
          <w:color w:val="0000FF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ar obj ={name,age.sayhi}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B9BD5" w:themeColor="accen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函数：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（行参）{函数体,函数体里面的this指向当前整个函数外部的this对象}，</w:t>
      </w: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（x,10）=》{return x+10}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==&gt;如果左边只有一个参数，右边只有一个语句，可以把两个括号省略掉。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eturn也可以省略。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X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=&gt;10+x</w:t>
      </w:r>
    </w:p>
    <w:p>
      <w:pPr>
        <w:jc w:val="left"/>
      </w:pPr>
      <w:r>
        <w:drawing>
          <wp:inline distT="0" distB="0" distL="114300" distR="114300">
            <wp:extent cx="2145665" cy="13677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3665" cy="1412240"/>
            <wp:effectExtent l="0" t="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）:调用核心api成员方法：requre(</w:t>
      </w:r>
      <w:r>
        <w:rPr>
          <w:rFonts w:hint="default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核心成员名称</w:t>
      </w:r>
      <w:r>
        <w:rPr>
          <w:rFonts w:hint="default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):fs模块，相当于方法集合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//路径是相对路径，fs直接去拼接端口目录，node之前的目录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（E:\黑马培训\上课资料\NodeJS\作业demo&gt; node 03demo.js）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（E:\黑马培训\上课资料\NodeJS(123情况下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highlight w:val="darkBlue"/>
          <w:shd w:val="clear" w:fill="FFFFFF"/>
          <w:lang w:val="en-US" w:eastAsia="zh-CN"/>
        </w:rPr>
        <w:t>读取的文件直接拼接这个目录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)&gt; node 作业demo\03demo.js），$filrname起到拼接字符串作用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当我们文件刚好不再当前端口的所在目录中在去拼接就会出错，用一个方法解决。./表示当前文件下的某个文件==》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highlight w:val="darkBlue"/>
          <w:shd w:val="clear" w:fill="FFFFFF"/>
          <w:lang w:val="en-US" w:eastAsia="zh-CN"/>
        </w:rPr>
        <w:t>__dirname（能返回当前文件真正磁盘目录，不包含当前执行的文件名）+</w:t>
      </w:r>
      <w:r>
        <w:rPr>
          <w:rFonts w:hint="default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highlight w:val="darkBlue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highlight w:val="darkBlue"/>
          <w:shd w:val="clear" w:fill="FFFFFF"/>
          <w:lang w:val="en-US" w:eastAsia="zh-CN"/>
        </w:rPr>
        <w:t>拼接字符串，我们需要执行文件名</w:t>
      </w:r>
      <w:r>
        <w:rPr>
          <w:rFonts w:hint="default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。__filename(能返回包含当前执行文件名的完整磁盘路径，不用拼接)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1：读取文件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fs.readFile(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文件路径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编码格式，默认为null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,回调函数callback=function(error,data)用来处理读取结果.如果error=null代表读取成功，data是文件的内容，error.message是它一个属性)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2：写入文件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fs.writeFile（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文件路径.可以在某个路径新增文件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，“写入的字符串”，“编码格式默认utf8”，function（error）{}）===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如果写入的文件路径不存在会新增，如果存在就覆盖以前的内容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3：追加文件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fs.appendFile(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存在的文件路径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，“追加的具体内容”，“编码格式默认utf8”,追加完成的回调function（error）{返回错误结果})，js控制换行\n====如果写入的文件路径不存在会新增，如果存在不会覆盖只会追加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4:读取文件信息：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fs.stat(__dirname，(error,stats)=&gt;{以便在返回函数中得到文件类型（size:单位字节）/文件创建时间（birthtime）/文件的磁盘目录(isDirectory())/是目录还是单一文件(isFile())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})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5:复制文件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fs.copyFile(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复制文件路径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，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目标文件路径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，如果目标路径为存在传了非0的整数。会报错，function（error）{})==如果文件存在就覆盖以前内容</w:t>
      </w:r>
    </w:p>
    <w:p>
      <w:pPr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rr.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forEach(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(item,index)=&gt;{}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 方法用于调用数组的每个元素，并将元素传递给回调函数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直接执行。没有返回值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</w:p>
    <w:p>
      <w:pPr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default" w:ascii="Helvetica" w:hAnsi="Helvetica" w:eastAsia="宋体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path模块</w:t>
      </w:r>
      <w:r>
        <w:rPr>
          <w:rFonts w:hint="default" w:ascii="Helvetica" w:hAnsi="Helvetica" w:eastAsia="宋体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path = require('path')</w:t>
      </w:r>
    </w:p>
    <w:p>
      <w:pPr>
        <w:numPr>
          <w:ilvl w:val="0"/>
          <w:numId w:val="0"/>
        </w:numPr>
        <w:jc w:val="left"/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ath.join(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)：</w:t>
      </w: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拼接路径：遇到../翻到当前上一级，./进入当前下一级。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path.basename</w:t>
      </w: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（）：文件名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path.dirname</w:t>
      </w: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（）：文件所在磁盘路径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path.extname</w:t>
      </w: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（）：</w:t>
      </w:r>
      <w:r>
        <w:rPr>
          <w:rFonts w:hint="default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获取文件的扩展名</w:t>
      </w:r>
    </w:p>
    <w:p>
      <w:pPr>
        <w:numPr>
          <w:ilvl w:val="0"/>
          <w:numId w:val="0"/>
        </w:numPr>
        <w:jc w:val="left"/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highlight w:val="none"/>
          <w:shd w:val="clear" w:fill="FFFFFF"/>
          <w:lang w:val="en-US" w:eastAsia="zh-CN"/>
        </w:rPr>
        <w:t>单线程和异步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4504690" cy="2678430"/>
            <wp:effectExtent l="0" t="0" r="1016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C0000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Open Sans" w:hAnsi="Open Sans" w:eastAsia="宋体" w:cs="Open Sans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ommom.js规范：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模块化=》是一种编程思想，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引入模块，requre（“引入模块，每个js文件也是一个模块”）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核心模块：fs/path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第三方模块。直接下载，包管理工具npm下载，install jquery 。requre(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文件名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用户自定义模块：requre(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路径标识符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全局作用域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，一个文件先把作为属性/方法挂在global上。另一个文件用requre引入文件在用global调用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向外暴露自己的模块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：module.exports==两个都是一个对象。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odule是（模块标识）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暴露成员exports：是一个对象，exports.add=10向外暴露成员。在外界引入这个文件后，可以直接用变量接收到文件就可以接收了。var m = requre(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文件1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xports（系统默认经行了一个赋值操作把module的属性exporets也当成了一个变量，所以相等，如果它被重新赋值就不能直接暴露了）===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odule.exports ==》默认都是指向统一空间（空间向外暴露）的空对象。都可以以对象方式向外暴露成员，但永远以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odule.exports为准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全局包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：在npm安装全局包（全局包安装在了npm中。）可以在电脑任何目录下随时可以直接调用,工具性包，比如文件类型转。换适合这种方式安装：</w:t>
      </w:r>
      <w:r>
        <w:rPr>
          <w:rFonts w:hint="eastAsia" w:ascii="Open Sans" w:hAnsi="Open Sans" w:eastAsia="宋体" w:cs="Open Sans"/>
          <w:b w:val="0"/>
          <w:i w:val="0"/>
          <w:caps w:val="0"/>
          <w:color w:val="C00000"/>
          <w:spacing w:val="0"/>
          <w:sz w:val="18"/>
          <w:szCs w:val="18"/>
          <w:highlight w:val="darkBlue"/>
          <w:shd w:val="clear" w:fill="FFFFFF"/>
          <w:lang w:val="en-US" w:eastAsia="zh-CN"/>
        </w:rPr>
        <w:t>npm install 包名 -g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卸载：npm uninstall 包名 </w:t>
      </w:r>
      <w:r>
        <w:rPr>
          <w:rFonts w:hint="eastAsia" w:ascii="Open Sans" w:hAnsi="Open Sans" w:eastAsia="宋体" w:cs="Open Sans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-g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（安装到包npm的全局目录中）===》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本地包：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安装卸载本地包自己创建文件初始化后产生文件的node_modules下面：在一个空文件夹调出端口进行初始化产生pacjage.json,里面是记录每个安装包的信息，比如名字版本，描述。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初始化：npm init -y---》在自定义文件夹生成一些自带的文件。比如node_mudlea文件夹，package.json文件记录每次下载在本地包的信息--本地包也可以直接调用名字。全局包是用来直接操作使用的工具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如果是别人给的包用：npm/cnpm i 下载依赖项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rStyle w:val="4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--save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的缩写是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-S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--save-dev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的缩写是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-D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install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的缩写是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安装：npm i 包名 --save/-S  -D/-d--save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删除：npm uninstall/remove 包名  ====下载cnpm解决下载包速度慢的问题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自定义包：cslc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381885" cy="1087120"/>
            <wp:effectExtent l="0" t="0" r="18415" b="17780"/>
            <wp:docPr id="6" name="图片 6" descr="画图演示calc计算器模块的解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画图演示calc计算器模块的解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2190" cy="1098550"/>
            <wp:effectExtent l="0" t="0" r="381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http核心模块创建服务器：重新启动ctrl+c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1，const http = require(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2:创建服务器对象：const Server = http.creatServer()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3:给对象绑定监听事件：server.on(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request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,(req,res)=&gt;{})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Res.url=&gt;返回客户端请求的路径/res.end(‘如果返回到客户端的字符串/二进制=》在前面设置到响应头，普通字符串解析是text/plain。Utf-8是防止中文乱码: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res.writeHeader(200,{"Content-Type":"text/plain;charset=utf-8"})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如果不设置默认text/html解析’在这个里面可以去读取html文件fs.readfile()在把字符串结果结果传到服务器)</w:t>
      </w:r>
    </w:p>
    <w:p>
      <w:p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4：启动服务器：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server.listen(3000,"127.0.0.1",function()</w:t>
      </w:r>
    </w:p>
    <w:p>
      <w:pPr>
        <w:jc w:val="left"/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{ console.log("12");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服务器启动后的执行事件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});</w:t>
      </w:r>
    </w:p>
    <w:p>
      <w:pPr>
        <w:jc w:val="left"/>
      </w:pPr>
      <w:r>
        <w:drawing>
          <wp:inline distT="0" distB="0" distL="114300" distR="114300">
            <wp:extent cx="5271770" cy="858520"/>
            <wp:effectExtent l="0" t="0" r="508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/>
          <w:lang w:val="en-US" w:eastAsia="zh-CN"/>
        </w:rPr>
        <w:t>//下载全局包：</w:t>
      </w: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21"/>
          <w:szCs w:val="21"/>
          <w:shd w:val="clear" w:fill="F8F8F8"/>
          <w:lang w:val="en-US" w:eastAsia="zh-CN"/>
        </w:rPr>
        <w:t>N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odemon可以检测js文件改变不用手动重新启动，直接以nodemon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../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方式启动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//下载本地包。express/</w:t>
      </w:r>
      <w:r>
        <w:rPr>
          <w:rFonts w:hint="default"/>
          <w:lang w:val="en-US" w:eastAsia="zh-CN"/>
        </w:rPr>
        <w:t>artTemplate</w:t>
      </w:r>
      <w:r>
        <w:rPr>
          <w:rFonts w:hint="eastAsia"/>
          <w:lang w:val="en-US" w:eastAsia="zh-CN"/>
        </w:rPr>
        <w:t>/ejs==可以直接用require()引用后使用</w:t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/>
          <w:lang w:val="en-US" w:eastAsia="zh-CN"/>
        </w:rPr>
        <w:t>//如果别人给你文件没有本地包，直接在此文件夹打开命令窗口 npm 环境输入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node install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把所有相关联的包下载下来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/>
          <w:sz w:val="13"/>
          <w:szCs w:val="16"/>
          <w:lang w:val="en-US" w:eastAsia="zh-CN"/>
        </w:rPr>
        <w:t>artTemplate</w:t>
      </w:r>
      <w:r>
        <w:rPr>
          <w:rFonts w:hint="eastAsia"/>
          <w:sz w:val="13"/>
          <w:szCs w:val="16"/>
          <w:lang w:val="en-US" w:eastAsia="zh-CN"/>
        </w:rPr>
        <w:t>模板引擎：可以在html文件&lt;%....%&gt;构建模板。在nodejs拿到html文件路径和渲染的数据返回数据到客户端页面：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artTemplate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"./views/index.html"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userData:arr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21"/>
          <w:szCs w:val="21"/>
          <w:shd w:val="clear" w:fill="F8F8F8"/>
          <w:lang w:val="en-US" w:eastAsia="zh-CN"/>
        </w:rPr>
        <w:t>E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xpress:所有操作都是基于以下步骤，无论是原生还是引入的其他模板：1建服务器对象，监听对象，2当前台请求时触发监听事件，服务器在对象里面获取文件/读取文件，把文件拿到结合数据把页面渲染后返回给前台</w:t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21"/>
          <w:szCs w:val="21"/>
          <w:shd w:val="clear" w:fill="F8F8F8"/>
          <w:lang w:val="en-US" w:eastAsia="zh-CN"/>
        </w:rPr>
        <w:t>B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uffer:前台以文件下载的形式显示，sendfile:后台像前台发送静态页面。</w:t>
      </w: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21"/>
          <w:szCs w:val="21"/>
          <w:shd w:val="clear" w:fill="F8F8F8"/>
          <w:lang w:val="en-US" w:eastAsia="zh-CN"/>
        </w:rPr>
        <w:t>A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pp.use(注册中间件)</w:t>
      </w:r>
    </w:p>
    <w:p>
      <w:pPr>
        <w:jc w:val="left"/>
      </w:pPr>
      <w:r>
        <w:drawing>
          <wp:inline distT="0" distB="0" distL="114300" distR="114300">
            <wp:extent cx="2710815" cy="1111885"/>
            <wp:effectExtent l="0" t="0" r="1333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554095" cy="1564640"/>
            <wp:effectExtent l="0" t="0" r="8255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1667510"/>
            <wp:effectExtent l="0" t="0" r="381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eastAsia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>配置模板引擎：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>使用 app.set('view engine', '模板引擎的名称')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>设置模板页面的默认存放路径 app.set('views', '模板页面的具体存放路径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>目录名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>注意：如果想要调用 res.render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>（“模板文件后缀名跟模板引擎一致”，渲染的数据对象{}）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3"/>
          <w:szCs w:val="13"/>
          <w:shd w:val="clear" w:fill="1E1E1E"/>
          <w:lang w:val="en-US" w:eastAsia="zh-CN" w:bidi="ar"/>
        </w:rPr>
        <w:t xml:space="preserve"> 函数来渲染页面，必须先配置模板引擎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使用 res.redirect 方法，可以让 客户端重新访问 指定的页面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fs.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readdir能读到磁盘路径里面的自文件，以数组形式返回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文件名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filename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Mvc:后台路由分层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85690" cy="2904490"/>
            <wp:effectExtent l="0" t="0" r="10160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//服务器可以打印出/拿到第一次返回（客户端请求后服务端就再返回结果的响应头设置：'Set-Cookie'：【】，客户端第一子请求后再请求体保存一个 cookie：【】）给客户端的cookie值，给用户一个标识，可是客户端拿到的只一个key=value字符串，要解析成对象是因为后面方便通过属性判断判断，所有转化为对象，第一次请求客户端没有，req请求体没有值，cookie服务器有。但是第一次请求完毕客户端已经拿到并且存储起来。第二次请求客户端也携带了cooike值，但是服务端不用再返回cookie，只需要判断客户端传过来的标识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退出再服务端销毁cookie。即使再主页点击退出后cookie还存在但是没作用，下次登陆或者重新刷新后台不认识了，还是需要重新登陆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195195"/>
            <wp:effectExtent l="0" t="0" r="381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1D650"/>
    <w:multiLevelType w:val="singleLevel"/>
    <w:tmpl w:val="A331D650"/>
    <w:lvl w:ilvl="0" w:tentative="0">
      <w:start w:val="2"/>
      <w:numFmt w:val="upperLetter"/>
      <w:suff w:val="nothing"/>
      <w:lvlText w:val="%1）"/>
      <w:lvlJc w:val="left"/>
    </w:lvl>
  </w:abstractNum>
  <w:abstractNum w:abstractNumId="1">
    <w:nsid w:val="A8547FB1"/>
    <w:multiLevelType w:val="multilevel"/>
    <w:tmpl w:val="A8547F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B4494A3"/>
    <w:multiLevelType w:val="singleLevel"/>
    <w:tmpl w:val="0B4494A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A081B"/>
    <w:rsid w:val="0017298C"/>
    <w:rsid w:val="029725B7"/>
    <w:rsid w:val="03666E3C"/>
    <w:rsid w:val="056B4076"/>
    <w:rsid w:val="059929E5"/>
    <w:rsid w:val="075609B4"/>
    <w:rsid w:val="07EA52BC"/>
    <w:rsid w:val="0D2B637E"/>
    <w:rsid w:val="0D9E213B"/>
    <w:rsid w:val="0E196BC3"/>
    <w:rsid w:val="0E1D3B9C"/>
    <w:rsid w:val="0F182557"/>
    <w:rsid w:val="11F61AFA"/>
    <w:rsid w:val="12620769"/>
    <w:rsid w:val="1428152D"/>
    <w:rsid w:val="14582276"/>
    <w:rsid w:val="191F1ED6"/>
    <w:rsid w:val="194E4C2B"/>
    <w:rsid w:val="1AF5375F"/>
    <w:rsid w:val="1B3B2B42"/>
    <w:rsid w:val="1CE7657A"/>
    <w:rsid w:val="1CF82470"/>
    <w:rsid w:val="1D450F30"/>
    <w:rsid w:val="1D5A3ED3"/>
    <w:rsid w:val="21037844"/>
    <w:rsid w:val="215B1560"/>
    <w:rsid w:val="23194226"/>
    <w:rsid w:val="246D1F80"/>
    <w:rsid w:val="259102F4"/>
    <w:rsid w:val="2600599F"/>
    <w:rsid w:val="314F555E"/>
    <w:rsid w:val="3279419F"/>
    <w:rsid w:val="34604171"/>
    <w:rsid w:val="392E5D25"/>
    <w:rsid w:val="3A7D5DAA"/>
    <w:rsid w:val="3B5C7292"/>
    <w:rsid w:val="3BB30BB6"/>
    <w:rsid w:val="3E0A1F53"/>
    <w:rsid w:val="3FB83C28"/>
    <w:rsid w:val="457C4957"/>
    <w:rsid w:val="4AC27599"/>
    <w:rsid w:val="4B547BDD"/>
    <w:rsid w:val="4CCA3A6E"/>
    <w:rsid w:val="4F553B0C"/>
    <w:rsid w:val="4FB4148A"/>
    <w:rsid w:val="55AC00BF"/>
    <w:rsid w:val="567F08C1"/>
    <w:rsid w:val="58014D82"/>
    <w:rsid w:val="5A7A1F73"/>
    <w:rsid w:val="5BB34269"/>
    <w:rsid w:val="5C205A93"/>
    <w:rsid w:val="5CA62847"/>
    <w:rsid w:val="5D150534"/>
    <w:rsid w:val="611C074E"/>
    <w:rsid w:val="616343D1"/>
    <w:rsid w:val="637E6A2E"/>
    <w:rsid w:val="67B10DA0"/>
    <w:rsid w:val="6A057910"/>
    <w:rsid w:val="6A472FED"/>
    <w:rsid w:val="6AD3501F"/>
    <w:rsid w:val="6D535020"/>
    <w:rsid w:val="6E665CA9"/>
    <w:rsid w:val="70E36202"/>
    <w:rsid w:val="722F5A03"/>
    <w:rsid w:val="726849AB"/>
    <w:rsid w:val="734976F9"/>
    <w:rsid w:val="74D46A55"/>
    <w:rsid w:val="74F927DC"/>
    <w:rsid w:val="77C564A7"/>
    <w:rsid w:val="783A081B"/>
    <w:rsid w:val="78625D90"/>
    <w:rsid w:val="799D632D"/>
    <w:rsid w:val="79BF7002"/>
    <w:rsid w:val="7AAE0A70"/>
    <w:rsid w:val="7B0C04FA"/>
    <w:rsid w:val="7D97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2018-10-09T01:06:00Z</dcterms:created>
  <dc:creator> °Kelly〜</dc:creator>
  <cp:lastModifiedBy>Administrator</cp:lastModifiedBy>
  <dcterms:modified xsi:type="dcterms:W3CDTF">2018-12-04T07:57:47Z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