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1，公共样式中的高亮显示能在页面中传递：：php在公共样式中在每个tab栏设置关于类名匹配的三元表达式看，是否和详情页面设置的变量匹配。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2，为什么设置的a标签#，会跳转一下，应该用JavaScript：；不然会跳到顶部。并没又设置js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3为什么注册不了点击事件，hover也是jq的一个滑过事件，也是伪元素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608B4E"/>
          <w:kern w:val="0"/>
          <w:sz w:val="27"/>
          <w:szCs w:val="27"/>
          <w:shd w:val="clear" w:fill="1E1E1E"/>
          <w:lang w:val="en-US" w:eastAsia="zh-CN" w:bidi="ar"/>
        </w:rPr>
        <w:t>4</w:t>
      </w:r>
      <w:r>
        <w:rPr>
          <w:rFonts w:hint="default"/>
          <w:lang w:val="en-US" w:eastAsia="zh-CN"/>
        </w:rPr>
        <w:t>/* 应该把盒子放进一个盒子，一个盒子做tab烂容易使得子元素随着浮动元素往下面掉，都是固定宽高不会自适应，在一个固定盒子外面套一个自适应浏览器宽度的盒子，可以解决这个问题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// 给每个li增加一个自定义属性index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var left1 = document.getElementsByClassName("left").jq方法需要jq对象调用。不能原生获取对象调用jq方法.attr也是jq要用jqd的循环遍历。不能用for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/* 图片太大。只是设置宽度自适应。以防止图片太长，其他都是自适应，侧边留有空白区。图片长改变，高自动自适应缩小，可是图片高度不会he变化；给图片设置百分比，高度固定和父盒子一样*/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/* 父盒子和子盒子都是块级元素，照理默认子盒子和父级宽度一样大，当我们给子盒子panding.自动把内容区域缩小，不会想一般我们给盒子一个固定宽度（本身指内容宽度），在给一个panding/.使得整个盒子变大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隐藏相当于元素消失没有了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父</w:t>
      </w:r>
      <w:r>
        <w:rPr>
          <w:rFonts w:hint="eastAsia"/>
          <w:lang w:val="en-US" w:eastAsia="zh-CN"/>
        </w:rPr>
        <w:t>级元素必须是绝对定位（absolute）、相对定位（relative）或固定定位（fixed）的，才能给绝对定位的子元素进行定位参照，如果父元素是静态（static）的，则上溯到祖父元素、曾祖父元素……直到找到一个非静态的祖先元素，然后就会相对于这个元素来定位。如果所有祖先元素都是静态的，则以body来进行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从h4向上方向那个方向离开也要设置一个划出事件才符合逻辑，虽然大盒子设置移除事件，但是h4那个方向离开没有设置划出事件，所以依然执行上面这个显示盒子代码使得不会使得盒子消失，可是给h4注册划出事件又出现一个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//就是从上到下进入盒子是不能使得消失的，可是离开h4经行了消失盒子操作===》矛盾/换方法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//必须把h4放在盒子里面。形成一个整体样式才行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drawing>
          <wp:inline distT="0" distB="0" distL="114300" distR="114300">
            <wp:extent cx="2663825" cy="13963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66640"/>
    <w:rsid w:val="3BBA4527"/>
    <w:rsid w:val="3E266640"/>
    <w:rsid w:val="441B49B7"/>
    <w:rsid w:val="534C385F"/>
    <w:rsid w:val="5BB970B5"/>
    <w:rsid w:val="66A71EFB"/>
    <w:rsid w:val="6D535020"/>
    <w:rsid w:val="74D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2018-10-07T17:47:00Z</dcterms:created>
  <dc:creator> °Kelly〜</dc:creator>
  <cp:lastModifiedBy> °Kelly〜</cp:lastModifiedBy>
  <dcterms:modified xsi:type="dcterms:W3CDTF">2018-10-10T18:21:05Z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